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489D1" w14:textId="628051F0" w:rsidR="00FA6E41" w:rsidRDefault="00FA6E41" w:rsidP="00FA6E41">
      <w:pPr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62DD9CE" wp14:editId="1ED8F37D">
                <wp:simplePos x="0" y="0"/>
                <wp:positionH relativeFrom="margin">
                  <wp:posOffset>2348230</wp:posOffset>
                </wp:positionH>
                <wp:positionV relativeFrom="paragraph">
                  <wp:posOffset>-1541780</wp:posOffset>
                </wp:positionV>
                <wp:extent cx="3574415" cy="166687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9751C" w14:textId="2A30C6FF" w:rsidR="00FA6E41" w:rsidRPr="00031AAC" w:rsidRDefault="00FA6E41" w:rsidP="00031AAC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31AAC"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  <w:t>Orientações aos</w:t>
                            </w:r>
                          </w:p>
                          <w:p w14:paraId="167E7569" w14:textId="696C2F32" w:rsidR="00FA6E41" w:rsidRDefault="00031AAC" w:rsidP="00031AAC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31AAC"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  <w:t>P</w:t>
                            </w:r>
                            <w:r w:rsidR="00FA6E41" w:rsidRPr="00031AAC"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  <w:t>alestrantes</w:t>
                            </w:r>
                            <w:r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-</w:t>
                            </w:r>
                          </w:p>
                          <w:p w14:paraId="537C2406" w14:textId="7D0F8E74" w:rsidR="00031AAC" w:rsidRPr="00031AAC" w:rsidRDefault="00031AAC" w:rsidP="00031AAC">
                            <w:pPr>
                              <w:spacing w:after="0" w:line="240" w:lineRule="auto"/>
                              <w:ind w:left="11" w:hanging="11"/>
                              <w:jc w:val="center"/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Transmissão 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Cavolini"/>
                                <w:b/>
                                <w:bCs/>
                                <w:sz w:val="72"/>
                                <w:szCs w:val="72"/>
                              </w:rPr>
                              <w:t>live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D9C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4.9pt;margin-top:-121.4pt;width:281.45pt;height:13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" filled="f" stroked="f">
                <v:textbox>
                  <w:txbxContent>
                    <w:p w14:paraId="0929751C" w14:textId="2A30C6FF" w:rsidR="00FA6E41" w:rsidRPr="00031AAC" w:rsidRDefault="00FA6E41" w:rsidP="00031AAC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</w:pPr>
                      <w:r w:rsidRPr="00031AAC"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  <w:t>Orientações aos</w:t>
                      </w:r>
                    </w:p>
                    <w:p w14:paraId="167E7569" w14:textId="696C2F32" w:rsidR="00FA6E41" w:rsidRDefault="00031AAC" w:rsidP="00031AAC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</w:pPr>
                      <w:r w:rsidRPr="00031AAC"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  <w:t>P</w:t>
                      </w:r>
                      <w:r w:rsidR="00FA6E41" w:rsidRPr="00031AAC"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  <w:t>alestrantes</w:t>
                      </w:r>
                      <w:r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  <w:t xml:space="preserve"> -</w:t>
                      </w:r>
                    </w:p>
                    <w:p w14:paraId="537C2406" w14:textId="7D0F8E74" w:rsidR="00031AAC" w:rsidRPr="00031AAC" w:rsidRDefault="00031AAC" w:rsidP="00031AAC">
                      <w:pPr>
                        <w:spacing w:after="0" w:line="240" w:lineRule="auto"/>
                        <w:ind w:left="11" w:hanging="11"/>
                        <w:jc w:val="center"/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  <w:t xml:space="preserve">Transmissão da </w:t>
                      </w:r>
                      <w:proofErr w:type="spellStart"/>
                      <w:r>
                        <w:rPr>
                          <w:rFonts w:ascii="Monotype Corsiva" w:hAnsi="Monotype Corsiva" w:cs="Cavolini"/>
                          <w:b/>
                          <w:bCs/>
                          <w:sz w:val="72"/>
                          <w:szCs w:val="72"/>
                        </w:rPr>
                        <w:t>live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ED952" w14:textId="77777777" w:rsidR="00FA6E41" w:rsidRDefault="00FA6E41" w:rsidP="00FA6E41">
      <w:pPr>
        <w:ind w:left="-5"/>
      </w:pPr>
    </w:p>
    <w:p w14:paraId="156B1176" w14:textId="77777777" w:rsidR="00FA6E41" w:rsidRDefault="00FA6E41" w:rsidP="00FA6E41">
      <w:pPr>
        <w:ind w:left="-5"/>
      </w:pPr>
    </w:p>
    <w:p w14:paraId="61712437" w14:textId="31D56494" w:rsidR="00FA6E41" w:rsidRPr="005F0519" w:rsidRDefault="00FA6E41" w:rsidP="00FA6E41">
      <w:pPr>
        <w:ind w:left="-5"/>
      </w:pPr>
      <w:r>
        <w:t>Senhor</w:t>
      </w:r>
      <w:r w:rsidRPr="005F0519">
        <w:t>(a)</w:t>
      </w:r>
      <w:r>
        <w:t xml:space="preserve"> palestrante</w:t>
      </w:r>
      <w:r w:rsidRPr="005F0519">
        <w:t>,</w:t>
      </w:r>
    </w:p>
    <w:p w14:paraId="4C87406D" w14:textId="77777777" w:rsidR="00FA6E41" w:rsidRPr="005F0519" w:rsidRDefault="00FA6E41" w:rsidP="00FA6E41">
      <w:pPr>
        <w:ind w:left="-5"/>
      </w:pPr>
    </w:p>
    <w:p w14:paraId="7BBF6565" w14:textId="3CFCFD49" w:rsidR="00FA6E41" w:rsidRPr="005F0519" w:rsidRDefault="00FA6E41" w:rsidP="00FA6E41">
      <w:pPr>
        <w:ind w:left="-5"/>
      </w:pPr>
      <w:r w:rsidRPr="005F0519">
        <w:t xml:space="preserve">O Ambiente de Inovação da Universidade de Brasília, por meio da Direção do Parque Científico e Tecnológico da Universidade de Brasília (PCTec/UnB), tem a satisfação de </w:t>
      </w:r>
      <w:r w:rsidR="00031AAC">
        <w:t>tê</w:t>
      </w:r>
      <w:r w:rsidRPr="005F0519">
        <w:t xml:space="preserve">-lo(a) </w:t>
      </w:r>
      <w:r w:rsidR="00031AAC">
        <w:t>como palestrante n</w:t>
      </w:r>
      <w:r w:rsidRPr="005F0519">
        <w:t>a Maratona de Inovação COVIDAS UnB.</w:t>
      </w:r>
    </w:p>
    <w:p w14:paraId="78A1BEB0" w14:textId="77777777" w:rsidR="00FA6E41" w:rsidRPr="005F0519" w:rsidRDefault="00FA6E41" w:rsidP="00FA6E41">
      <w:pPr>
        <w:ind w:left="-5"/>
      </w:pPr>
    </w:p>
    <w:p w14:paraId="5024C750" w14:textId="5856FE07" w:rsidR="00031AAC" w:rsidRDefault="00031AAC" w:rsidP="00031AAC">
      <w:pPr>
        <w:ind w:left="-5"/>
      </w:pPr>
      <w:r w:rsidRPr="00031AAC">
        <w:t>A</w:t>
      </w:r>
      <w:r>
        <w:t>s</w:t>
      </w:r>
      <w:r w:rsidRPr="00031AAC">
        <w:t xml:space="preserve"> palestra</w:t>
      </w:r>
      <w:r>
        <w:t>s do evento</w:t>
      </w:r>
      <w:r w:rsidRPr="00031AAC">
        <w:t xml:space="preserve"> ser</w:t>
      </w:r>
      <w:r>
        <w:t>ão</w:t>
      </w:r>
      <w:r w:rsidRPr="00031AAC">
        <w:t xml:space="preserve"> realizada</w:t>
      </w:r>
      <w:r>
        <w:t>s</w:t>
      </w:r>
      <w:r w:rsidRPr="00031AAC">
        <w:t xml:space="preserve"> online, pela plataforma </w:t>
      </w:r>
      <w:proofErr w:type="spellStart"/>
      <w:r w:rsidRPr="00031AAC">
        <w:t>Jitsi</w:t>
      </w:r>
      <w:proofErr w:type="spellEnd"/>
      <w:r w:rsidRPr="00031AAC">
        <w:t xml:space="preserve">, e transmitida ao vivo pela plataforma YouTube. </w:t>
      </w:r>
      <w:r>
        <w:t>Para ajudar os palestrantes a se prepararem, listamos algumas informações importantes.</w:t>
      </w:r>
      <w:r>
        <w:t xml:space="preserve"> Não estamos imunes a imprevistos, mas podemos tentar minimizá-los se </w:t>
      </w:r>
      <w:r>
        <w:t>adotando essas orientações</w:t>
      </w:r>
      <w:r>
        <w:t>.</w:t>
      </w:r>
    </w:p>
    <w:p w14:paraId="7472436C" w14:textId="2DFF2EB7" w:rsidR="00031AAC" w:rsidRDefault="00031AAC" w:rsidP="00031AAC">
      <w:pPr>
        <w:ind w:left="-5"/>
      </w:pPr>
    </w:p>
    <w:p w14:paraId="668E287C" w14:textId="76B3FA2E" w:rsidR="00031AAC" w:rsidRDefault="00031AAC" w:rsidP="00031AAC">
      <w:pPr>
        <w:ind w:left="-5"/>
      </w:pPr>
    </w:p>
    <w:p w14:paraId="7191AE72" w14:textId="7960E9F9" w:rsidR="00031AAC" w:rsidRDefault="00031AAC" w:rsidP="00031AAC">
      <w:pPr>
        <w:ind w:left="-5"/>
      </w:pPr>
    </w:p>
    <w:p w14:paraId="15FCEC39" w14:textId="6BCF6BF8" w:rsidR="00031AAC" w:rsidRPr="0012225A" w:rsidRDefault="00031AAC" w:rsidP="00031AAC">
      <w:pPr>
        <w:ind w:left="-5"/>
        <w:rPr>
          <w:b/>
          <w:bCs/>
        </w:rPr>
      </w:pPr>
      <w:r w:rsidRPr="0012225A">
        <w:rPr>
          <w:b/>
          <w:bCs/>
        </w:rPr>
        <w:t>Preparação do instrumental</w:t>
      </w:r>
    </w:p>
    <w:p w14:paraId="5CE966AE" w14:textId="77777777" w:rsidR="00031AAC" w:rsidRDefault="00031AAC" w:rsidP="00FA6E41">
      <w:pPr>
        <w:ind w:left="-5"/>
      </w:pPr>
    </w:p>
    <w:p w14:paraId="2BB610AA" w14:textId="77777777" w:rsidR="00FB0734" w:rsidRDefault="00031AAC" w:rsidP="00FB0734">
      <w:pPr>
        <w:ind w:left="-5"/>
      </w:pPr>
      <w:r>
        <w:t xml:space="preserve">É importante que </w:t>
      </w:r>
      <w:r w:rsidR="0012225A">
        <w:t>a câmera e o microfone estejam</w:t>
      </w:r>
      <w:r w:rsidR="0012225A">
        <w:t xml:space="preserve"> funcionando em boas condições para transmitir áudio e vídeo.</w:t>
      </w:r>
      <w:r w:rsidR="0012225A">
        <w:t xml:space="preserve"> </w:t>
      </w:r>
      <w:r w:rsidR="00FB0734">
        <w:t>Pedimos para testarem o seu próprio equipamento antes, e checarem se está tudo certo com os cabos. É importante ter um fone sobressalente, bem como estar com o cabo de energia por perto, caso seja necessário recarregar a bateria do equipamento.</w:t>
      </w:r>
    </w:p>
    <w:p w14:paraId="48ACAF17" w14:textId="77777777" w:rsidR="00FB0734" w:rsidRDefault="00FB0734" w:rsidP="00031AAC">
      <w:pPr>
        <w:ind w:left="-5"/>
      </w:pPr>
    </w:p>
    <w:p w14:paraId="10730056" w14:textId="2EDF542B" w:rsidR="00031AAC" w:rsidRDefault="0012225A" w:rsidP="00031AAC">
      <w:pPr>
        <w:ind w:left="-5"/>
      </w:pPr>
      <w:r>
        <w:t xml:space="preserve">O palestrante deve saber </w:t>
      </w:r>
      <w:r w:rsidR="00031AAC">
        <w:t>ligar e</w:t>
      </w:r>
      <w:r w:rsidR="00031AAC">
        <w:t xml:space="preserve"> </w:t>
      </w:r>
      <w:r>
        <w:t>habilit</w:t>
      </w:r>
      <w:r w:rsidR="00031AAC">
        <w:t>ar</w:t>
      </w:r>
      <w:r>
        <w:t>/desabilitar</w:t>
      </w:r>
      <w:r w:rsidR="00031AAC">
        <w:t xml:space="preserve"> </w:t>
      </w:r>
      <w:r>
        <w:t>seus equipamentos antes e durante a transmissão;</w:t>
      </w:r>
      <w:r w:rsidR="00031AAC">
        <w:t xml:space="preserve"> bem como apresentar slides e outras imagens na</w:t>
      </w:r>
      <w:r w:rsidR="00031AAC">
        <w:t xml:space="preserve"> </w:t>
      </w:r>
      <w:r w:rsidR="00031AAC">
        <w:t>plataforma escolhida.</w:t>
      </w:r>
      <w:r w:rsidR="00031AAC">
        <w:t xml:space="preserve"> Informações sobre a plataforma </w:t>
      </w:r>
      <w:proofErr w:type="spellStart"/>
      <w:r w:rsidR="00031AAC">
        <w:t>Jitsi</w:t>
      </w:r>
      <w:proofErr w:type="spellEnd"/>
      <w:r w:rsidR="00031AAC">
        <w:t xml:space="preserve"> estão mais adiante nesse documento.</w:t>
      </w:r>
      <w:r>
        <w:t xml:space="preserve"> </w:t>
      </w:r>
    </w:p>
    <w:p w14:paraId="0F92F313" w14:textId="080A939A" w:rsidR="00031AAC" w:rsidRDefault="00031AAC" w:rsidP="00FA6E41">
      <w:pPr>
        <w:ind w:left="-5"/>
      </w:pPr>
    </w:p>
    <w:p w14:paraId="04D86BE5" w14:textId="77777777" w:rsidR="00FB0734" w:rsidRDefault="00FB0734" w:rsidP="00FB0734">
      <w:pPr>
        <w:ind w:left="-5"/>
      </w:pPr>
      <w:r>
        <w:t>Também é fundamental que os participantes tenham acesso à internet de boa qualidade, para garantir a transmissão sem grandes interferências. Se for possível é indicado ligar o computador direto ao modem, com um cabo de rede (Ethernet), não ficando refém de oscilações de uma rede Wi-Fi. Uma sugestão é pedir que outras pessoas ao redor (na mesma casa, por exemplo) desliguem o acesso à rede Wi-Fi no momento, se não for possível usar a rede cabeada.</w:t>
      </w:r>
    </w:p>
    <w:p w14:paraId="18CD2B80" w14:textId="120A9BF4" w:rsidR="00FB0734" w:rsidRDefault="00FB0734" w:rsidP="00FA6E41">
      <w:pPr>
        <w:ind w:left="-5"/>
      </w:pPr>
    </w:p>
    <w:p w14:paraId="3DB74290" w14:textId="77777777" w:rsidR="0012225A" w:rsidRDefault="0012225A" w:rsidP="0012225A">
      <w:pPr>
        <w:ind w:left="-5"/>
      </w:pPr>
    </w:p>
    <w:p w14:paraId="3A81763D" w14:textId="1EC2EAFD" w:rsidR="0012225A" w:rsidRPr="0012225A" w:rsidRDefault="0012225A" w:rsidP="0012225A">
      <w:pPr>
        <w:ind w:left="-5"/>
        <w:rPr>
          <w:b/>
          <w:bCs/>
        </w:rPr>
      </w:pPr>
      <w:r w:rsidRPr="0012225A">
        <w:rPr>
          <w:b/>
          <w:bCs/>
        </w:rPr>
        <w:t xml:space="preserve">Preparação do </w:t>
      </w:r>
      <w:r>
        <w:rPr>
          <w:b/>
          <w:bCs/>
        </w:rPr>
        <w:t>ambiente</w:t>
      </w:r>
    </w:p>
    <w:p w14:paraId="0EB3A3D5" w14:textId="1CA0E717" w:rsidR="0012225A" w:rsidRDefault="0012225A" w:rsidP="00FA6E41">
      <w:pPr>
        <w:ind w:left="-5"/>
      </w:pPr>
    </w:p>
    <w:p w14:paraId="4735B76E" w14:textId="10C979EF" w:rsidR="00FB0734" w:rsidRDefault="00FB0734" w:rsidP="00FB0734">
      <w:pPr>
        <w:ind w:left="-5"/>
      </w:pPr>
      <w:r>
        <w:t>É preciso ter atenção com o espaço onde você estará. Como é o fundo? O que está atrás você? O</w:t>
      </w:r>
      <w:r>
        <w:t xml:space="preserve"> </w:t>
      </w:r>
      <w:r>
        <w:t>que tem na sua mesa? Busque manter o seu espaço/cenário organizado sem elemento</w:t>
      </w:r>
      <w:r>
        <w:t>s</w:t>
      </w:r>
      <w:r>
        <w:t xml:space="preserve"> que desviem a</w:t>
      </w:r>
      <w:r>
        <w:t xml:space="preserve"> </w:t>
      </w:r>
      <w:r>
        <w:t>atenção de quem está assistindo.</w:t>
      </w:r>
    </w:p>
    <w:p w14:paraId="1C577ACD" w14:textId="77777777" w:rsidR="00391AAA" w:rsidRDefault="00391AAA" w:rsidP="00FB0734">
      <w:pPr>
        <w:ind w:left="-5"/>
      </w:pPr>
    </w:p>
    <w:p w14:paraId="2A272802" w14:textId="160BA010" w:rsidR="00391AAA" w:rsidRDefault="00FB0734" w:rsidP="00391AAA">
      <w:pPr>
        <w:ind w:left="-5"/>
      </w:pPr>
      <w:r>
        <w:lastRenderedPageBreak/>
        <w:t xml:space="preserve">Na hora de escolher o espaço físico para a sua participação </w:t>
      </w:r>
      <w:r>
        <w:t>n</w:t>
      </w:r>
      <w:r>
        <w:t>o</w:t>
      </w:r>
      <w:r>
        <w:t xml:space="preserve"> </w:t>
      </w:r>
      <w:r>
        <w:t xml:space="preserve">evento, leve em conta a circulação de outras pessoas </w:t>
      </w:r>
      <w:proofErr w:type="gramStart"/>
      <w:r>
        <w:t>e também</w:t>
      </w:r>
      <w:proofErr w:type="gramEnd"/>
      <w:r>
        <w:t xml:space="preserve"> o</w:t>
      </w:r>
      <w:r>
        <w:t xml:space="preserve"> </w:t>
      </w:r>
      <w:r>
        <w:t>barulho ao redor. Prefira um locar sem a passagem de pessoas e com o mínimo de ruídos possível.</w:t>
      </w:r>
    </w:p>
    <w:p w14:paraId="4CAAFCBB" w14:textId="56AE6973" w:rsidR="00FB0734" w:rsidRDefault="00FB0734" w:rsidP="00FB0734">
      <w:pPr>
        <w:ind w:left="-5"/>
      </w:pPr>
    </w:p>
    <w:p w14:paraId="0453ED9A" w14:textId="63A4F137" w:rsidR="00391AAA" w:rsidRDefault="00391AAA" w:rsidP="00391AAA">
      <w:pPr>
        <w:ind w:left="-5"/>
      </w:pPr>
      <w:r>
        <w:t xml:space="preserve">Use a </w:t>
      </w:r>
      <w:r>
        <w:t>iluminação</w:t>
      </w:r>
      <w:r>
        <w:t xml:space="preserve"> do ambiente</w:t>
      </w:r>
      <w:r>
        <w:t xml:space="preserve"> a seu favor. A luz não deve </w:t>
      </w:r>
      <w:r>
        <w:t>estar na</w:t>
      </w:r>
      <w:r>
        <w:t xml:space="preserve"> direção </w:t>
      </w:r>
      <w:r>
        <w:t>da</w:t>
      </w:r>
      <w:r>
        <w:t xml:space="preserve"> câmera,</w:t>
      </w:r>
      <w:r>
        <w:t xml:space="preserve"> </w:t>
      </w:r>
      <w:r>
        <w:t>ficar contra a luz</w:t>
      </w:r>
      <w:r>
        <w:t xml:space="preserve"> irá</w:t>
      </w:r>
      <w:r>
        <w:t xml:space="preserve"> atrapalhar </w:t>
      </w:r>
      <w:r>
        <w:t>sua</w:t>
      </w:r>
      <w:r>
        <w:t xml:space="preserve"> visualiza</w:t>
      </w:r>
      <w:r>
        <w:t>ção</w:t>
      </w:r>
      <w:r>
        <w:t xml:space="preserve"> por quem está</w:t>
      </w:r>
      <w:r>
        <w:t xml:space="preserve"> </w:t>
      </w:r>
      <w:r>
        <w:t>assistindo. A luz deve preferencialmente iluminar o seu rosto</w:t>
      </w:r>
      <w:r>
        <w:t>, sem exageros. Se preciso, é possível usar outras fontes de iluminação, como abajures, para melhorar a luz do ambiente.</w:t>
      </w:r>
    </w:p>
    <w:p w14:paraId="7C10409B" w14:textId="49C6A771" w:rsidR="00FB0734" w:rsidRDefault="00FB0734" w:rsidP="00FB0734">
      <w:pPr>
        <w:ind w:left="-5"/>
      </w:pPr>
    </w:p>
    <w:p w14:paraId="718D9DF3" w14:textId="327756E2" w:rsidR="00391AAA" w:rsidRDefault="00391AAA" w:rsidP="00FB0734">
      <w:pPr>
        <w:ind w:left="-5"/>
      </w:pPr>
      <w:r>
        <w:t xml:space="preserve">Em relação ao enquadramento da câmera, </w:t>
      </w:r>
      <w:r w:rsidR="00FB0734">
        <w:t>não deixe muito teto (espaço acima da cabeça), mas também</w:t>
      </w:r>
      <w:r w:rsidR="00FB0734">
        <w:t xml:space="preserve"> </w:t>
      </w:r>
      <w:r w:rsidR="00FB0734">
        <w:t xml:space="preserve">evite cortar os cabelos </w:t>
      </w:r>
      <w:r w:rsidR="00FB0734">
        <w:t>ou</w:t>
      </w:r>
      <w:r w:rsidR="00FB0734">
        <w:t xml:space="preserve"> a testa. Cuidado para o equipamento não ficar muito abaixo</w:t>
      </w:r>
      <w:r>
        <w:t xml:space="preserve"> </w:t>
      </w:r>
      <w:r w:rsidR="00FB0734">
        <w:t>do seu rosto, para não olhar para baixo em demasia, e nem muito acima, para não ficar olhando para o</w:t>
      </w:r>
      <w:r>
        <w:t xml:space="preserve"> </w:t>
      </w:r>
      <w:r w:rsidR="00FB0734">
        <w:t>alto.</w:t>
      </w:r>
    </w:p>
    <w:p w14:paraId="274CE1C9" w14:textId="77777777" w:rsidR="00391AAA" w:rsidRDefault="00391AAA" w:rsidP="00FB0734">
      <w:pPr>
        <w:ind w:left="-5"/>
      </w:pPr>
    </w:p>
    <w:p w14:paraId="3546F2E8" w14:textId="3F9C6BA6" w:rsidR="00FB0734" w:rsidRDefault="00391AAA" w:rsidP="00FB0734">
      <w:pPr>
        <w:ind w:left="-5"/>
      </w:pPr>
      <w:r>
        <w:t xml:space="preserve">Buscar a linha do horizonte é recomendado, </w:t>
      </w:r>
      <w:r>
        <w:t>tente</w:t>
      </w:r>
      <w:r>
        <w:t xml:space="preserve"> deixar a câmera na altura dos olhos.</w:t>
      </w:r>
      <w:r>
        <w:t xml:space="preserve"> Evite cortar o queixo, o enquadramento pode mostrar o pescoço e o peito. Se preciso, use uma </w:t>
      </w:r>
      <w:r w:rsidR="00FB0734">
        <w:t>mesa mais alta ou alguns livros embaixo do computador</w:t>
      </w:r>
      <w:r>
        <w:t xml:space="preserve"> para garantir um bom enquadramento</w:t>
      </w:r>
      <w:r w:rsidR="00FB0734">
        <w:t>.</w:t>
      </w:r>
    </w:p>
    <w:p w14:paraId="2E077A36" w14:textId="77777777" w:rsidR="00391AAA" w:rsidRDefault="00391AAA" w:rsidP="00391AAA">
      <w:pPr>
        <w:ind w:left="-5"/>
      </w:pPr>
    </w:p>
    <w:p w14:paraId="6FE83F55" w14:textId="77777777" w:rsidR="00391AAA" w:rsidRDefault="00391AAA" w:rsidP="00391AAA">
      <w:pPr>
        <w:ind w:left="-5"/>
      </w:pPr>
    </w:p>
    <w:p w14:paraId="3BD2984A" w14:textId="166BF804" w:rsidR="00391AAA" w:rsidRPr="0012225A" w:rsidRDefault="00391AAA" w:rsidP="00391AAA">
      <w:pPr>
        <w:ind w:left="-5"/>
        <w:rPr>
          <w:b/>
          <w:bCs/>
        </w:rPr>
      </w:pPr>
      <w:r w:rsidRPr="0012225A">
        <w:rPr>
          <w:b/>
          <w:bCs/>
        </w:rPr>
        <w:t xml:space="preserve">Preparação do </w:t>
      </w:r>
      <w:r>
        <w:rPr>
          <w:b/>
          <w:bCs/>
        </w:rPr>
        <w:t>palestrante</w:t>
      </w:r>
    </w:p>
    <w:p w14:paraId="192924D4" w14:textId="77777777" w:rsidR="00391AAA" w:rsidRDefault="00391AAA" w:rsidP="00391AAA">
      <w:pPr>
        <w:ind w:left="-5"/>
      </w:pPr>
    </w:p>
    <w:p w14:paraId="2613B033" w14:textId="4361B961" w:rsidR="00391AAA" w:rsidRDefault="00391AAA" w:rsidP="00FB0734">
      <w:pPr>
        <w:ind w:left="-5"/>
      </w:pPr>
      <w:r>
        <w:t xml:space="preserve">A apresentação visual do palestrante também é importante. No que se refere à vestimenta, </w:t>
      </w:r>
      <w:r>
        <w:t>mantenha o seu estilo para que sinta bem e fique confortável, mas não se esqueça que o que deve aparecer é a mensagem que você quer passar. Roupas lisas são a preferência sempre frente ao vídeo, mas não é uma obrigatoriedade. Preto e branco nem sempre são as melhores escolhas, principalmente nas transmissões onde não há uma boa estrutura de iluminação.</w:t>
      </w:r>
    </w:p>
    <w:p w14:paraId="1F843578" w14:textId="77777777" w:rsidR="00391AAA" w:rsidRDefault="00391AAA" w:rsidP="00FB0734">
      <w:pPr>
        <w:ind w:left="-5"/>
      </w:pPr>
    </w:p>
    <w:p w14:paraId="472C3BC5" w14:textId="4888EB60" w:rsidR="00391AAA" w:rsidRDefault="00FB0734" w:rsidP="00391AAA">
      <w:pPr>
        <w:ind w:left="-5"/>
      </w:pPr>
      <w:r>
        <w:t>Não há problema em ler alguma informação, mas avise que vai ler para não parecer que você está</w:t>
      </w:r>
      <w:r w:rsidR="00391AAA">
        <w:t xml:space="preserve"> </w:t>
      </w:r>
      <w:r>
        <w:t xml:space="preserve">disperso. Também é importante manter a postura para não sair do enquadramento. </w:t>
      </w:r>
      <w:r w:rsidR="00391AAA">
        <w:t>F</w:t>
      </w:r>
      <w:r>
        <w:t>ale</w:t>
      </w:r>
      <w:r w:rsidR="00391AAA">
        <w:t xml:space="preserve"> </w:t>
      </w:r>
      <w:r>
        <w:t xml:space="preserve">com calma, evite fazer “caras e bocas” </w:t>
      </w:r>
      <w:proofErr w:type="gramStart"/>
      <w:r>
        <w:t>e também</w:t>
      </w:r>
      <w:proofErr w:type="gramEnd"/>
      <w:r>
        <w:t xml:space="preserve"> mexer no rosto, nariz e cabelo.</w:t>
      </w:r>
      <w:r w:rsidR="00391AAA" w:rsidRPr="00391AAA">
        <w:t xml:space="preserve"> </w:t>
      </w:r>
      <w:r w:rsidR="00391AAA">
        <w:t xml:space="preserve">Fique </w:t>
      </w:r>
      <w:r w:rsidR="00391AAA">
        <w:t>atento para não falar muito baixo, mas também para não gritar durante a transmissão.</w:t>
      </w:r>
    </w:p>
    <w:p w14:paraId="2FD035C9" w14:textId="77777777" w:rsidR="0012225A" w:rsidRDefault="0012225A" w:rsidP="00FA6E41">
      <w:pPr>
        <w:ind w:left="-5"/>
      </w:pPr>
    </w:p>
    <w:p w14:paraId="0A5BA8A1" w14:textId="47BA8DED" w:rsidR="00031AAC" w:rsidRDefault="00031AAC" w:rsidP="00031AAC">
      <w:pPr>
        <w:ind w:left="-5"/>
      </w:pPr>
      <w:r>
        <w:t xml:space="preserve">Destacamos que nem sempre é possível transmitir para o YouTube tudo o que aprece na plataforma do evento. Por isso, é importante que os participantes se comportem, como se estivessem sozinhos no vídeo. A interação com os outros integrantes, por enquanto, não tem garantia de ser mostrada no YouTube. </w:t>
      </w:r>
    </w:p>
    <w:p w14:paraId="7696150D" w14:textId="5AE3A4F2" w:rsidR="00031AAC" w:rsidRDefault="00031AAC" w:rsidP="00031AAC">
      <w:pPr>
        <w:ind w:left="-5"/>
      </w:pPr>
    </w:p>
    <w:p w14:paraId="6A682421" w14:textId="77777777" w:rsidR="00391AAA" w:rsidRDefault="00031AAC" w:rsidP="00031AAC">
      <w:pPr>
        <w:ind w:left="-5"/>
      </w:pPr>
      <w:r>
        <w:t>A organização do evento disponibilizar</w:t>
      </w:r>
      <w:r w:rsidR="00391AAA">
        <w:t>á</w:t>
      </w:r>
      <w:r>
        <w:t xml:space="preserve"> ao menos uma pessoa para acompanhar o chat d</w:t>
      </w:r>
      <w:r w:rsidR="00391AAA">
        <w:t>a palestra</w:t>
      </w:r>
      <w:r>
        <w:t>. Muitos participantes colocam nesse espaço de conversa os comentários e</w:t>
      </w:r>
      <w:r w:rsidR="00391AAA">
        <w:t xml:space="preserve"> </w:t>
      </w:r>
    </w:p>
    <w:p w14:paraId="6F60C926" w14:textId="77777777" w:rsidR="002061B2" w:rsidRDefault="00031AAC" w:rsidP="002061B2">
      <w:pPr>
        <w:ind w:left="-5"/>
      </w:pPr>
      <w:r>
        <w:lastRenderedPageBreak/>
        <w:t xml:space="preserve">as perguntas sobre o evento. </w:t>
      </w:r>
      <w:r w:rsidR="002061B2" w:rsidRPr="00031AAC">
        <w:t xml:space="preserve">A comissão organizadora atuará como mediadora entre o(a) palestrante e os participantes, anotando as perguntas que surgirem durante a </w:t>
      </w:r>
      <w:proofErr w:type="spellStart"/>
      <w:r w:rsidR="002061B2" w:rsidRPr="00031AAC">
        <w:t>live</w:t>
      </w:r>
      <w:proofErr w:type="spellEnd"/>
      <w:r w:rsidR="002061B2" w:rsidRPr="00031AAC">
        <w:t xml:space="preserve"> para que o palestrante </w:t>
      </w:r>
      <w:r w:rsidR="002061B2">
        <w:t xml:space="preserve">as </w:t>
      </w:r>
      <w:r w:rsidR="002061B2" w:rsidRPr="00031AAC">
        <w:t>responda após o final da palestra</w:t>
      </w:r>
      <w:r w:rsidR="002061B2">
        <w:t>.</w:t>
      </w:r>
    </w:p>
    <w:p w14:paraId="7D8702BD" w14:textId="3F810B70" w:rsidR="002061B2" w:rsidRDefault="002061B2" w:rsidP="00031AAC">
      <w:pPr>
        <w:ind w:left="-5"/>
      </w:pPr>
    </w:p>
    <w:p w14:paraId="2365E6C2" w14:textId="0A02CA18" w:rsidR="00031AAC" w:rsidRDefault="00031AAC" w:rsidP="00031AAC">
      <w:pPr>
        <w:ind w:left="-5"/>
      </w:pPr>
      <w:r>
        <w:t>É bom lembrar que apresentações muito longas podem ser enfadonhas. Por isso, é importante</w:t>
      </w:r>
      <w:r w:rsidR="002061B2">
        <w:t xml:space="preserve"> </w:t>
      </w:r>
      <w:r>
        <w:t>pensar em apresentações mais curtas com espaço para responder as perguntas de quem está assistindo.</w:t>
      </w:r>
      <w:r w:rsidR="002061B2">
        <w:t xml:space="preserve"> </w:t>
      </w:r>
      <w:r w:rsidR="002061B2" w:rsidRPr="00031AAC">
        <w:t>A duração mínima pedida para a palestra é de 25 minutos, com a duração máxima sendo de 40 minutos.</w:t>
      </w:r>
      <w:r w:rsidR="002061B2">
        <w:t xml:space="preserve"> Mais 10 minutos serão reservados para responder aos espectadores, totalizando como</w:t>
      </w:r>
      <w:r w:rsidR="002061B2">
        <w:t xml:space="preserve"> tempo máximo de palestra</w:t>
      </w:r>
      <w:r w:rsidR="002061B2">
        <w:t xml:space="preserve"> cerca de</w:t>
      </w:r>
      <w:r w:rsidR="002061B2">
        <w:t xml:space="preserve"> 50 minutos.</w:t>
      </w:r>
    </w:p>
    <w:p w14:paraId="1DB15713" w14:textId="77777777" w:rsidR="00391AAA" w:rsidRDefault="00391AAA" w:rsidP="00031AAC">
      <w:pPr>
        <w:ind w:left="-5"/>
      </w:pPr>
    </w:p>
    <w:p w14:paraId="66E19050" w14:textId="5636A8B1" w:rsidR="00391AAA" w:rsidRDefault="002061B2" w:rsidP="00031AAC">
      <w:pPr>
        <w:ind w:left="-5"/>
      </w:pPr>
      <w:r>
        <w:rPr>
          <w:rStyle w:val="fontstyle01"/>
        </w:rPr>
        <w:t>A</w:t>
      </w:r>
      <w:r>
        <w:rPr>
          <w:rStyle w:val="fontstyle01"/>
        </w:rPr>
        <w:t xml:space="preserve"> organização do evento </w:t>
      </w:r>
      <w:r>
        <w:rPr>
          <w:rStyle w:val="fontstyle01"/>
        </w:rPr>
        <w:t xml:space="preserve">irá </w:t>
      </w:r>
      <w:r>
        <w:rPr>
          <w:rStyle w:val="fontstyle01"/>
        </w:rPr>
        <w:t>contatar o</w:t>
      </w:r>
      <w:r>
        <w:rPr>
          <w:rStyle w:val="fontstyle01"/>
        </w:rPr>
        <w:t xml:space="preserve"> palestrante para </w:t>
      </w:r>
      <w:r>
        <w:rPr>
          <w:rStyle w:val="fontstyle01"/>
        </w:rPr>
        <w:t>lembrá-lo da hora do evento e garantir a entrada deles na plataforma ao menos com 20 minutos de</w:t>
      </w:r>
      <w:r>
        <w:rPr>
          <w:rStyle w:val="fontstyle01"/>
        </w:rPr>
        <w:t xml:space="preserve"> </w:t>
      </w:r>
      <w:r>
        <w:rPr>
          <w:rStyle w:val="fontstyle01"/>
        </w:rPr>
        <w:t>antecedência</w:t>
      </w:r>
      <w:r>
        <w:rPr>
          <w:rStyle w:val="fontstyle01"/>
        </w:rPr>
        <w:t>. Os horários definidos para as palestras, após confirmação dos palestrantes via e-mail, estão abaixo:</w:t>
      </w:r>
    </w:p>
    <w:p w14:paraId="7D0D80A9" w14:textId="0A0DC7C3" w:rsidR="002061B2" w:rsidRDefault="002061B2" w:rsidP="00031AAC">
      <w:pPr>
        <w:ind w:left="-5"/>
      </w:pPr>
    </w:p>
    <w:p w14:paraId="4CCCD6CD" w14:textId="77777777" w:rsidR="00FA6E41" w:rsidRPr="005F0519" w:rsidRDefault="00FA6E41" w:rsidP="00FA6E41">
      <w:pPr>
        <w:ind w:left="-5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528"/>
        <w:gridCol w:w="1416"/>
        <w:gridCol w:w="1152"/>
      </w:tblGrid>
      <w:tr w:rsidR="002061B2" w:rsidRPr="005F0519" w14:paraId="15210509" w14:textId="77777777" w:rsidTr="002061B2">
        <w:tc>
          <w:tcPr>
            <w:tcW w:w="3397" w:type="dxa"/>
            <w:vAlign w:val="center"/>
          </w:tcPr>
          <w:p w14:paraId="69594765" w14:textId="77777777" w:rsidR="002061B2" w:rsidRPr="005F0519" w:rsidRDefault="002061B2" w:rsidP="002061B2">
            <w:pPr>
              <w:ind w:left="-5"/>
              <w:jc w:val="center"/>
              <w:rPr>
                <w:b/>
              </w:rPr>
            </w:pPr>
            <w:r>
              <w:rPr>
                <w:b/>
              </w:rPr>
              <w:t>Palestra</w:t>
            </w:r>
          </w:p>
        </w:tc>
        <w:tc>
          <w:tcPr>
            <w:tcW w:w="2528" w:type="dxa"/>
            <w:vAlign w:val="center"/>
          </w:tcPr>
          <w:p w14:paraId="7F59A4AE" w14:textId="6241C779" w:rsidR="002061B2" w:rsidRPr="005F0519" w:rsidRDefault="002061B2" w:rsidP="002061B2">
            <w:pPr>
              <w:ind w:left="-5"/>
              <w:jc w:val="center"/>
              <w:rPr>
                <w:b/>
              </w:rPr>
            </w:pPr>
            <w:r>
              <w:rPr>
                <w:b/>
              </w:rPr>
              <w:t>Palestrante</w:t>
            </w:r>
          </w:p>
        </w:tc>
        <w:tc>
          <w:tcPr>
            <w:tcW w:w="1416" w:type="dxa"/>
            <w:vAlign w:val="center"/>
          </w:tcPr>
          <w:p w14:paraId="2114CE20" w14:textId="65BC2EBB" w:rsidR="002061B2" w:rsidRPr="005F0519" w:rsidRDefault="002061B2" w:rsidP="002061B2">
            <w:pPr>
              <w:ind w:left="-5"/>
              <w:jc w:val="center"/>
              <w:rPr>
                <w:b/>
              </w:rPr>
            </w:pPr>
            <w:r w:rsidRPr="005F0519">
              <w:rPr>
                <w:b/>
              </w:rPr>
              <w:t>Data</w:t>
            </w:r>
          </w:p>
        </w:tc>
        <w:tc>
          <w:tcPr>
            <w:tcW w:w="1152" w:type="dxa"/>
            <w:vAlign w:val="center"/>
          </w:tcPr>
          <w:p w14:paraId="363472B3" w14:textId="0CDA4331" w:rsidR="002061B2" w:rsidRPr="005F0519" w:rsidRDefault="002061B2" w:rsidP="002061B2">
            <w:pPr>
              <w:ind w:left="-5"/>
              <w:jc w:val="center"/>
              <w:rPr>
                <w:b/>
              </w:rPr>
            </w:pPr>
            <w:r>
              <w:rPr>
                <w:b/>
              </w:rPr>
              <w:t>Horário</w:t>
            </w:r>
          </w:p>
        </w:tc>
      </w:tr>
      <w:tr w:rsidR="002061B2" w:rsidRPr="005F0519" w14:paraId="7AADFF29" w14:textId="77777777" w:rsidTr="002061B2">
        <w:tc>
          <w:tcPr>
            <w:tcW w:w="3397" w:type="dxa"/>
            <w:vAlign w:val="center"/>
          </w:tcPr>
          <w:p w14:paraId="2ECAF31A" w14:textId="77777777" w:rsidR="002061B2" w:rsidRPr="005F0519" w:rsidRDefault="002061B2" w:rsidP="002061B2">
            <w:pPr>
              <w:ind w:left="-5"/>
              <w:jc w:val="center"/>
            </w:pPr>
            <w:r w:rsidRPr="00615DAA">
              <w:rPr>
                <w:rFonts w:eastAsia="Times New Roman"/>
                <w:color w:val="333333"/>
                <w:sz w:val="21"/>
                <w:szCs w:val="21"/>
              </w:rPr>
              <w:t>Desafios na retomada das atividades na UnB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 (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abertura</w:t>
            </w:r>
            <w:r>
              <w:rPr>
                <w:rFonts w:eastAsia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2528" w:type="dxa"/>
            <w:vAlign w:val="center"/>
          </w:tcPr>
          <w:p w14:paraId="6E197A8D" w14:textId="77777777" w:rsidR="002061B2" w:rsidRDefault="002061B2" w:rsidP="002061B2">
            <w:pPr>
              <w:ind w:left="-5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>Renata Aquino</w:t>
            </w:r>
          </w:p>
          <w:p w14:paraId="223632F2" w14:textId="77777777" w:rsidR="002061B2" w:rsidRDefault="002061B2" w:rsidP="002061B2">
            <w:pPr>
              <w:ind w:left="-5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/>
                <w:color w:val="333333"/>
                <w:sz w:val="21"/>
                <w:szCs w:val="21"/>
              </w:rPr>
              <w:t>Cláudia Amorim</w:t>
            </w:r>
          </w:p>
          <w:p w14:paraId="4C34A3A7" w14:textId="5F1F724F" w:rsidR="002061B2" w:rsidRPr="00615DAA" w:rsidRDefault="002061B2" w:rsidP="002061B2">
            <w:pPr>
              <w:ind w:left="-5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2061B2">
              <w:rPr>
                <w:rFonts w:eastAsia="Times New Roman"/>
                <w:color w:val="333333"/>
                <w:sz w:val="21"/>
                <w:szCs w:val="21"/>
              </w:rPr>
              <w:t>Ileno</w:t>
            </w:r>
            <w:proofErr w:type="spellEnd"/>
            <w:r w:rsidRPr="002061B2">
              <w:rPr>
                <w:rFonts w:eastAsia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061B2">
              <w:rPr>
                <w:rFonts w:eastAsia="Times New Roman"/>
                <w:color w:val="333333"/>
                <w:sz w:val="21"/>
                <w:szCs w:val="21"/>
              </w:rPr>
              <w:t>Izídio</w:t>
            </w:r>
            <w:proofErr w:type="spellEnd"/>
            <w:r w:rsidRPr="002061B2">
              <w:rPr>
                <w:rFonts w:eastAsia="Times New Roman"/>
                <w:color w:val="333333"/>
                <w:sz w:val="21"/>
                <w:szCs w:val="21"/>
              </w:rPr>
              <w:t xml:space="preserve"> da Costa</w:t>
            </w:r>
          </w:p>
        </w:tc>
        <w:tc>
          <w:tcPr>
            <w:tcW w:w="1416" w:type="dxa"/>
            <w:vAlign w:val="center"/>
          </w:tcPr>
          <w:p w14:paraId="3ADCF534" w14:textId="2D0FA4DE" w:rsidR="002061B2" w:rsidRPr="005F0519" w:rsidRDefault="002061B2" w:rsidP="002061B2">
            <w:pPr>
              <w:ind w:left="-5"/>
              <w:jc w:val="center"/>
            </w:pPr>
            <w:r w:rsidRPr="002061B2">
              <w:rPr>
                <w:b/>
              </w:rPr>
              <w:t>25/06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/2020</w:t>
            </w:r>
          </w:p>
        </w:tc>
        <w:tc>
          <w:tcPr>
            <w:tcW w:w="1152" w:type="dxa"/>
            <w:vAlign w:val="center"/>
          </w:tcPr>
          <w:p w14:paraId="49B78DAD" w14:textId="5810156D" w:rsidR="002061B2" w:rsidRPr="002061B2" w:rsidRDefault="002061B2" w:rsidP="002061B2">
            <w:pPr>
              <w:ind w:left="-5"/>
              <w:jc w:val="center"/>
              <w:rPr>
                <w:b/>
              </w:rPr>
            </w:pPr>
            <w:r w:rsidRPr="002061B2">
              <w:rPr>
                <w:b/>
              </w:rPr>
              <w:t>14h</w:t>
            </w:r>
            <w:r w:rsidRPr="002061B2">
              <w:rPr>
                <w:b/>
              </w:rPr>
              <w:t>0</w:t>
            </w:r>
            <w:r w:rsidRPr="002061B2">
              <w:rPr>
                <w:b/>
              </w:rPr>
              <w:t>0</w:t>
            </w:r>
          </w:p>
        </w:tc>
      </w:tr>
      <w:tr w:rsidR="002061B2" w:rsidRPr="005F0519" w14:paraId="10EFFE20" w14:textId="77777777" w:rsidTr="002061B2">
        <w:tc>
          <w:tcPr>
            <w:tcW w:w="3397" w:type="dxa"/>
            <w:vAlign w:val="center"/>
          </w:tcPr>
          <w:p w14:paraId="0022CBEC" w14:textId="77777777" w:rsidR="002061B2" w:rsidRPr="005F0519" w:rsidRDefault="002061B2" w:rsidP="002061B2">
            <w:pPr>
              <w:ind w:left="-5"/>
              <w:jc w:val="center"/>
            </w:pPr>
            <w:r w:rsidRPr="00615DAA">
              <w:rPr>
                <w:rFonts w:eastAsia="Times New Roman"/>
                <w:color w:val="333333"/>
                <w:sz w:val="21"/>
                <w:szCs w:val="21"/>
              </w:rPr>
              <w:t>Novos comportamentos no convívio determinados pela pandemia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 (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ambientação</w:t>
            </w:r>
            <w:r>
              <w:rPr>
                <w:rFonts w:eastAsia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2528" w:type="dxa"/>
            <w:vAlign w:val="center"/>
          </w:tcPr>
          <w:p w14:paraId="64C813AA" w14:textId="0FBBB50A" w:rsidR="002061B2" w:rsidRPr="00615DAA" w:rsidRDefault="002061B2" w:rsidP="002061B2">
            <w:pPr>
              <w:ind w:left="-5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2061B2">
              <w:rPr>
                <w:rFonts w:eastAsia="Times New Roman"/>
                <w:color w:val="333333"/>
                <w:sz w:val="21"/>
                <w:szCs w:val="21"/>
              </w:rPr>
              <w:t>Wildo</w:t>
            </w:r>
            <w:proofErr w:type="spellEnd"/>
            <w:r w:rsidRPr="002061B2">
              <w:rPr>
                <w:rFonts w:eastAsia="Times New Roman"/>
                <w:color w:val="333333"/>
                <w:sz w:val="21"/>
                <w:szCs w:val="21"/>
              </w:rPr>
              <w:t xml:space="preserve"> Navegantes</w:t>
            </w:r>
          </w:p>
        </w:tc>
        <w:tc>
          <w:tcPr>
            <w:tcW w:w="1416" w:type="dxa"/>
            <w:vAlign w:val="center"/>
          </w:tcPr>
          <w:p w14:paraId="51F5D24F" w14:textId="7688C610" w:rsidR="002061B2" w:rsidRPr="005F0519" w:rsidRDefault="002061B2" w:rsidP="002061B2">
            <w:pPr>
              <w:ind w:left="-5"/>
              <w:jc w:val="center"/>
            </w:pPr>
            <w:r w:rsidRPr="002061B2">
              <w:rPr>
                <w:b/>
              </w:rPr>
              <w:t>25/06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/2020</w:t>
            </w:r>
          </w:p>
        </w:tc>
        <w:tc>
          <w:tcPr>
            <w:tcW w:w="1152" w:type="dxa"/>
            <w:vAlign w:val="center"/>
          </w:tcPr>
          <w:p w14:paraId="5E91F5AB" w14:textId="7AB2C3D7" w:rsidR="002061B2" w:rsidRPr="002061B2" w:rsidRDefault="002061B2" w:rsidP="002061B2">
            <w:pPr>
              <w:ind w:left="-5"/>
              <w:jc w:val="center"/>
              <w:rPr>
                <w:b/>
              </w:rPr>
            </w:pPr>
            <w:r w:rsidRPr="002061B2">
              <w:rPr>
                <w:b/>
              </w:rPr>
              <w:t>14h30</w:t>
            </w:r>
          </w:p>
        </w:tc>
      </w:tr>
      <w:tr w:rsidR="002061B2" w:rsidRPr="005F0519" w14:paraId="60D94B3F" w14:textId="77777777" w:rsidTr="002061B2">
        <w:tc>
          <w:tcPr>
            <w:tcW w:w="3397" w:type="dxa"/>
            <w:vAlign w:val="center"/>
          </w:tcPr>
          <w:p w14:paraId="61F4D762" w14:textId="77777777" w:rsidR="002061B2" w:rsidRPr="005F0519" w:rsidRDefault="002061B2" w:rsidP="002061B2">
            <w:pPr>
              <w:ind w:left="-5"/>
              <w:jc w:val="center"/>
            </w:pPr>
            <w:r w:rsidRPr="00615DAA">
              <w:rPr>
                <w:rFonts w:eastAsia="Times New Roman"/>
                <w:color w:val="333333"/>
                <w:sz w:val="21"/>
                <w:szCs w:val="21"/>
              </w:rPr>
              <w:t>Mudanças nas relações de produção, serviços e consumo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 (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ambientação</w:t>
            </w:r>
            <w:r>
              <w:rPr>
                <w:rFonts w:eastAsia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2528" w:type="dxa"/>
            <w:vAlign w:val="center"/>
          </w:tcPr>
          <w:p w14:paraId="30E3BEB0" w14:textId="657F5B82" w:rsidR="002061B2" w:rsidRPr="00615DAA" w:rsidRDefault="002061B2" w:rsidP="002061B2">
            <w:pPr>
              <w:ind w:left="-5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r w:rsidRPr="002061B2">
              <w:rPr>
                <w:rFonts w:eastAsia="Times New Roman"/>
                <w:color w:val="333333"/>
                <w:sz w:val="21"/>
                <w:szCs w:val="21"/>
              </w:rPr>
              <w:t>Herbert Kimura</w:t>
            </w:r>
          </w:p>
        </w:tc>
        <w:tc>
          <w:tcPr>
            <w:tcW w:w="1416" w:type="dxa"/>
            <w:vAlign w:val="center"/>
          </w:tcPr>
          <w:p w14:paraId="08F7A891" w14:textId="7BA06E8C" w:rsidR="002061B2" w:rsidRPr="005F0519" w:rsidRDefault="002061B2" w:rsidP="002061B2">
            <w:pPr>
              <w:ind w:left="-5"/>
              <w:jc w:val="center"/>
            </w:pPr>
            <w:r w:rsidRPr="002061B2">
              <w:rPr>
                <w:b/>
              </w:rPr>
              <w:t>25/06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/2020</w:t>
            </w:r>
          </w:p>
        </w:tc>
        <w:tc>
          <w:tcPr>
            <w:tcW w:w="1152" w:type="dxa"/>
            <w:vAlign w:val="center"/>
          </w:tcPr>
          <w:p w14:paraId="200A6D9D" w14:textId="02A413F0" w:rsidR="002061B2" w:rsidRPr="002061B2" w:rsidRDefault="002061B2" w:rsidP="002061B2">
            <w:pPr>
              <w:ind w:left="-5"/>
              <w:jc w:val="center"/>
              <w:rPr>
                <w:b/>
              </w:rPr>
            </w:pPr>
            <w:r w:rsidRPr="002061B2">
              <w:rPr>
                <w:b/>
              </w:rPr>
              <w:t>1</w:t>
            </w:r>
            <w:r w:rsidRPr="002061B2">
              <w:rPr>
                <w:b/>
              </w:rPr>
              <w:t>6</w:t>
            </w:r>
            <w:r w:rsidRPr="002061B2">
              <w:rPr>
                <w:b/>
              </w:rPr>
              <w:t>h</w:t>
            </w:r>
            <w:r w:rsidRPr="002061B2">
              <w:rPr>
                <w:b/>
              </w:rPr>
              <w:t>15</w:t>
            </w:r>
          </w:p>
        </w:tc>
      </w:tr>
      <w:tr w:rsidR="002061B2" w:rsidRPr="005F0519" w14:paraId="7172DF43" w14:textId="77777777" w:rsidTr="002061B2">
        <w:tc>
          <w:tcPr>
            <w:tcW w:w="3397" w:type="dxa"/>
            <w:vAlign w:val="center"/>
          </w:tcPr>
          <w:p w14:paraId="0B288D7A" w14:textId="346C1369" w:rsidR="002061B2" w:rsidRPr="005F0519" w:rsidRDefault="002061B2" w:rsidP="002061B2">
            <w:pPr>
              <w:ind w:left="-5"/>
              <w:jc w:val="center"/>
            </w:pPr>
            <w:r w:rsidRPr="002061B2">
              <w:rPr>
                <w:rFonts w:eastAsia="Times New Roman"/>
                <w:color w:val="333333"/>
                <w:sz w:val="21"/>
                <w:szCs w:val="21"/>
              </w:rPr>
              <w:t>Colaboração e inovação abertas: uso de repositório e ferramentas de colaboração remota</w:t>
            </w:r>
            <w:r w:rsidRPr="002061B2">
              <w:rPr>
                <w:rFonts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(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orientação</w:t>
            </w:r>
            <w:r>
              <w:rPr>
                <w:rFonts w:eastAsia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2528" w:type="dxa"/>
            <w:vAlign w:val="center"/>
          </w:tcPr>
          <w:p w14:paraId="12E267E0" w14:textId="4C0413F4" w:rsidR="002061B2" w:rsidRPr="00615DAA" w:rsidRDefault="002061B2" w:rsidP="002061B2">
            <w:pPr>
              <w:ind w:left="-5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r w:rsidRPr="002061B2">
              <w:rPr>
                <w:rFonts w:eastAsia="Times New Roman"/>
                <w:color w:val="333333"/>
                <w:sz w:val="21"/>
                <w:szCs w:val="21"/>
              </w:rPr>
              <w:t>Carla Rocha</w:t>
            </w:r>
          </w:p>
        </w:tc>
        <w:tc>
          <w:tcPr>
            <w:tcW w:w="1416" w:type="dxa"/>
            <w:vAlign w:val="center"/>
          </w:tcPr>
          <w:p w14:paraId="2DC82FC7" w14:textId="5EFCE489" w:rsidR="002061B2" w:rsidRPr="005F0519" w:rsidRDefault="002061B2" w:rsidP="002061B2">
            <w:pPr>
              <w:ind w:left="-5"/>
              <w:jc w:val="center"/>
            </w:pPr>
            <w:r w:rsidRPr="002061B2">
              <w:rPr>
                <w:b/>
              </w:rPr>
              <w:t>2</w:t>
            </w:r>
            <w:r>
              <w:rPr>
                <w:b/>
              </w:rPr>
              <w:t>6</w:t>
            </w:r>
            <w:r w:rsidRPr="002061B2">
              <w:rPr>
                <w:b/>
              </w:rPr>
              <w:t>/06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/2020</w:t>
            </w:r>
          </w:p>
        </w:tc>
        <w:tc>
          <w:tcPr>
            <w:tcW w:w="1152" w:type="dxa"/>
            <w:vAlign w:val="center"/>
          </w:tcPr>
          <w:p w14:paraId="73DDB071" w14:textId="63EF8B67" w:rsidR="002061B2" w:rsidRPr="002061B2" w:rsidRDefault="002061B2" w:rsidP="002061B2">
            <w:pPr>
              <w:ind w:left="-5"/>
              <w:jc w:val="center"/>
              <w:rPr>
                <w:b/>
              </w:rPr>
            </w:pPr>
            <w:r w:rsidRPr="002061B2">
              <w:rPr>
                <w:b/>
              </w:rPr>
              <w:t>1</w:t>
            </w:r>
            <w:r w:rsidRPr="002061B2">
              <w:rPr>
                <w:b/>
              </w:rPr>
              <w:t>0</w:t>
            </w:r>
            <w:r w:rsidRPr="002061B2">
              <w:rPr>
                <w:b/>
              </w:rPr>
              <w:t>h</w:t>
            </w:r>
            <w:r w:rsidRPr="002061B2">
              <w:rPr>
                <w:b/>
              </w:rPr>
              <w:t>0</w:t>
            </w:r>
            <w:r w:rsidRPr="002061B2">
              <w:rPr>
                <w:b/>
              </w:rPr>
              <w:t>0</w:t>
            </w:r>
          </w:p>
        </w:tc>
      </w:tr>
      <w:tr w:rsidR="002061B2" w:rsidRPr="005F0519" w14:paraId="354E7C50" w14:textId="77777777" w:rsidTr="002061B2">
        <w:trPr>
          <w:trHeight w:val="50"/>
        </w:trPr>
        <w:tc>
          <w:tcPr>
            <w:tcW w:w="3397" w:type="dxa"/>
            <w:vAlign w:val="center"/>
          </w:tcPr>
          <w:p w14:paraId="5EEBF6EA" w14:textId="77777777" w:rsidR="002061B2" w:rsidRPr="005F0519" w:rsidRDefault="002061B2" w:rsidP="002061B2">
            <w:pPr>
              <w:ind w:left="-5"/>
              <w:jc w:val="center"/>
            </w:pPr>
            <w:r w:rsidRPr="00615DAA">
              <w:rPr>
                <w:rFonts w:eastAsia="Times New Roman"/>
                <w:color w:val="333333"/>
                <w:sz w:val="21"/>
                <w:szCs w:val="21"/>
              </w:rPr>
              <w:t>Design com olhar disruptivo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 (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mentoria</w:t>
            </w:r>
            <w:r>
              <w:rPr>
                <w:rFonts w:eastAsia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2528" w:type="dxa"/>
            <w:vAlign w:val="center"/>
          </w:tcPr>
          <w:p w14:paraId="2A63C112" w14:textId="072BB4C2" w:rsidR="002061B2" w:rsidRPr="00615DAA" w:rsidRDefault="002061B2" w:rsidP="002061B2">
            <w:pPr>
              <w:ind w:left="-5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r w:rsidRPr="002061B2">
              <w:rPr>
                <w:rFonts w:eastAsia="Times New Roman"/>
                <w:color w:val="333333"/>
                <w:sz w:val="21"/>
                <w:szCs w:val="21"/>
              </w:rPr>
              <w:t>Rafaella Franco</w:t>
            </w:r>
          </w:p>
        </w:tc>
        <w:tc>
          <w:tcPr>
            <w:tcW w:w="1416" w:type="dxa"/>
            <w:vAlign w:val="center"/>
          </w:tcPr>
          <w:p w14:paraId="1D6C464D" w14:textId="143A6063" w:rsidR="002061B2" w:rsidRPr="005F0519" w:rsidRDefault="002061B2" w:rsidP="002061B2">
            <w:pPr>
              <w:ind w:left="-5"/>
              <w:jc w:val="center"/>
            </w:pPr>
            <w:r w:rsidRPr="002061B2">
              <w:rPr>
                <w:b/>
              </w:rPr>
              <w:t>2</w:t>
            </w:r>
            <w:r>
              <w:rPr>
                <w:b/>
              </w:rPr>
              <w:t>6</w:t>
            </w:r>
            <w:r w:rsidRPr="002061B2">
              <w:rPr>
                <w:b/>
              </w:rPr>
              <w:t>/06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/2020</w:t>
            </w:r>
          </w:p>
        </w:tc>
        <w:tc>
          <w:tcPr>
            <w:tcW w:w="1152" w:type="dxa"/>
            <w:vAlign w:val="center"/>
          </w:tcPr>
          <w:p w14:paraId="5DD1C2E6" w14:textId="59B5F721" w:rsidR="002061B2" w:rsidRPr="002061B2" w:rsidRDefault="002061B2" w:rsidP="002061B2">
            <w:pPr>
              <w:ind w:left="-5"/>
              <w:jc w:val="center"/>
              <w:rPr>
                <w:b/>
              </w:rPr>
            </w:pPr>
            <w:r w:rsidRPr="002061B2">
              <w:rPr>
                <w:b/>
              </w:rPr>
              <w:t>1</w:t>
            </w:r>
            <w:r w:rsidRPr="002061B2">
              <w:rPr>
                <w:b/>
              </w:rPr>
              <w:t>6</w:t>
            </w:r>
            <w:r w:rsidRPr="002061B2">
              <w:rPr>
                <w:b/>
              </w:rPr>
              <w:t>h00</w:t>
            </w:r>
          </w:p>
        </w:tc>
      </w:tr>
      <w:tr w:rsidR="002061B2" w:rsidRPr="005F0519" w14:paraId="3EC6286A" w14:textId="77777777" w:rsidTr="002061B2">
        <w:trPr>
          <w:trHeight w:val="50"/>
        </w:trPr>
        <w:tc>
          <w:tcPr>
            <w:tcW w:w="3397" w:type="dxa"/>
            <w:vAlign w:val="center"/>
          </w:tcPr>
          <w:p w14:paraId="1F03DF15" w14:textId="77777777" w:rsidR="002061B2" w:rsidRPr="005F0519" w:rsidRDefault="002061B2" w:rsidP="002061B2">
            <w:pPr>
              <w:ind w:left="-5"/>
              <w:jc w:val="center"/>
            </w:pPr>
            <w:r w:rsidRPr="00615DAA">
              <w:rPr>
                <w:rFonts w:eastAsia="Times New Roman"/>
                <w:color w:val="333333"/>
                <w:sz w:val="21"/>
                <w:szCs w:val="21"/>
              </w:rPr>
              <w:t>Desenvolvimento de produtos e serviços empreendedores no contexto da pandemia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 (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mentoria</w:t>
            </w:r>
            <w:r>
              <w:rPr>
                <w:rFonts w:eastAsia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2528" w:type="dxa"/>
            <w:vAlign w:val="center"/>
          </w:tcPr>
          <w:p w14:paraId="272E4FE4" w14:textId="5386E603" w:rsidR="002061B2" w:rsidRPr="00615DAA" w:rsidRDefault="002061B2" w:rsidP="002061B2">
            <w:pPr>
              <w:ind w:left="-5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r w:rsidRPr="002061B2">
              <w:rPr>
                <w:rFonts w:eastAsia="Times New Roman"/>
                <w:color w:val="333333"/>
                <w:sz w:val="21"/>
                <w:szCs w:val="21"/>
              </w:rPr>
              <w:t>Andréa Cristina dos Santos</w:t>
            </w:r>
          </w:p>
        </w:tc>
        <w:tc>
          <w:tcPr>
            <w:tcW w:w="1416" w:type="dxa"/>
            <w:vAlign w:val="center"/>
          </w:tcPr>
          <w:p w14:paraId="7291F02F" w14:textId="27A80904" w:rsidR="002061B2" w:rsidRPr="005F0519" w:rsidRDefault="002061B2" w:rsidP="002061B2">
            <w:pPr>
              <w:ind w:left="-5"/>
              <w:jc w:val="center"/>
            </w:pPr>
            <w:r w:rsidRPr="002061B2">
              <w:rPr>
                <w:b/>
              </w:rPr>
              <w:t>2</w:t>
            </w:r>
            <w:r>
              <w:rPr>
                <w:b/>
              </w:rPr>
              <w:t>6</w:t>
            </w:r>
            <w:r w:rsidRPr="002061B2">
              <w:rPr>
                <w:b/>
              </w:rPr>
              <w:t>/06</w:t>
            </w:r>
            <w:r w:rsidRPr="00615DAA">
              <w:rPr>
                <w:rFonts w:eastAsia="Times New Roman"/>
                <w:color w:val="333333"/>
                <w:sz w:val="21"/>
                <w:szCs w:val="21"/>
              </w:rPr>
              <w:t>/2020</w:t>
            </w:r>
          </w:p>
        </w:tc>
        <w:tc>
          <w:tcPr>
            <w:tcW w:w="1152" w:type="dxa"/>
            <w:vAlign w:val="center"/>
          </w:tcPr>
          <w:p w14:paraId="63B826D2" w14:textId="6AFBEBBA" w:rsidR="002061B2" w:rsidRPr="002061B2" w:rsidRDefault="002061B2" w:rsidP="002061B2">
            <w:pPr>
              <w:ind w:left="-5"/>
              <w:jc w:val="center"/>
              <w:rPr>
                <w:b/>
              </w:rPr>
            </w:pPr>
            <w:r w:rsidRPr="002061B2">
              <w:rPr>
                <w:b/>
              </w:rPr>
              <w:t>1</w:t>
            </w:r>
            <w:r w:rsidRPr="002061B2">
              <w:rPr>
                <w:b/>
              </w:rPr>
              <w:t>9</w:t>
            </w:r>
            <w:r w:rsidRPr="002061B2">
              <w:rPr>
                <w:b/>
              </w:rPr>
              <w:t>h00</w:t>
            </w:r>
          </w:p>
        </w:tc>
      </w:tr>
    </w:tbl>
    <w:p w14:paraId="394DBB02" w14:textId="5C0907C0" w:rsidR="00B71890" w:rsidRDefault="00B71890" w:rsidP="00FA6E41">
      <w:pPr>
        <w:ind w:left="-5"/>
      </w:pPr>
    </w:p>
    <w:p w14:paraId="426378C7" w14:textId="77777777" w:rsidR="002061B2" w:rsidRDefault="002061B2" w:rsidP="002061B2">
      <w:pPr>
        <w:ind w:left="-5"/>
      </w:pPr>
    </w:p>
    <w:p w14:paraId="7D1D4AF2" w14:textId="66F273E9" w:rsidR="002061B2" w:rsidRPr="0012225A" w:rsidRDefault="002061B2" w:rsidP="002061B2">
      <w:pPr>
        <w:ind w:left="-5"/>
        <w:rPr>
          <w:b/>
          <w:bCs/>
        </w:rPr>
      </w:pPr>
      <w:r>
        <w:rPr>
          <w:b/>
          <w:bCs/>
        </w:rPr>
        <w:t xml:space="preserve">Uso da plataforma </w:t>
      </w:r>
      <w:proofErr w:type="spellStart"/>
      <w:r>
        <w:rPr>
          <w:b/>
          <w:bCs/>
        </w:rPr>
        <w:t>Jitsi</w:t>
      </w:r>
      <w:proofErr w:type="spellEnd"/>
    </w:p>
    <w:p w14:paraId="67D13241" w14:textId="77777777" w:rsidR="002061B2" w:rsidRDefault="002061B2" w:rsidP="002061B2">
      <w:pPr>
        <w:ind w:left="-5"/>
      </w:pPr>
    </w:p>
    <w:p w14:paraId="072663CE" w14:textId="19D4DA93" w:rsidR="002061B2" w:rsidRDefault="002061B2" w:rsidP="00FA6E41">
      <w:pPr>
        <w:ind w:left="-5"/>
      </w:pPr>
    </w:p>
    <w:p w14:paraId="15D1F3DA" w14:textId="3F03A281" w:rsidR="002061B2" w:rsidRDefault="002061B2" w:rsidP="00FA6E41">
      <w:pPr>
        <w:ind w:left="-5"/>
      </w:pPr>
    </w:p>
    <w:sectPr w:rsidR="002061B2" w:rsidSect="008B2AE9">
      <w:headerReference w:type="default" r:id="rId6"/>
      <w:footerReference w:type="default" r:id="rId7"/>
      <w:pgSz w:w="11899" w:h="16841"/>
      <w:pgMar w:top="1440" w:right="1694" w:bottom="1440" w:left="1702" w:header="2835" w:footer="17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2BD9A" w14:textId="77777777" w:rsidR="00216BDE" w:rsidRDefault="00216BDE" w:rsidP="008B2AE9">
      <w:pPr>
        <w:spacing w:after="0" w:line="240" w:lineRule="auto"/>
      </w:pPr>
      <w:r>
        <w:separator/>
      </w:r>
    </w:p>
  </w:endnote>
  <w:endnote w:type="continuationSeparator" w:id="0">
    <w:p w14:paraId="718C07FB" w14:textId="77777777" w:rsidR="00216BDE" w:rsidRDefault="00216BDE" w:rsidP="008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1E25F" w14:textId="77777777" w:rsidR="008B2AE9" w:rsidRDefault="004A70DC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415FA0" wp14:editId="08FE251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46340" cy="1356360"/>
              <wp:effectExtent l="0" t="0" r="0" b="0"/>
              <wp:wrapNone/>
              <wp:docPr id="710" name="Agrupar 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6340" cy="1356360"/>
                        <a:chOff x="-38100" y="-2038350"/>
                        <a:chExt cx="7546340" cy="1356360"/>
                      </a:xfrm>
                    </wpg:grpSpPr>
                    <pic:pic xmlns:pic="http://schemas.openxmlformats.org/drawingml/2006/picture">
                      <pic:nvPicPr>
                        <pic:cNvPr id="707" name="Imagem 70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38100" y="-2038350"/>
                          <a:ext cx="7546340" cy="1356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7675" y="-1965325"/>
                          <a:ext cx="6401435" cy="409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609600" y="-1495425"/>
                          <a:ext cx="629158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DA0F7" w14:textId="77777777" w:rsidR="008B2AE9" w:rsidRPr="00DA14FB" w:rsidRDefault="008B2AE9" w:rsidP="008B2AE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A14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Campus</w:t>
                            </w:r>
                            <w:r w:rsidR="004A70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14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Universitário Darcy Ribeiro - Brasília-DF - CEP 70910-900</w:t>
                            </w:r>
                          </w:p>
                          <w:p w14:paraId="5784E225" w14:textId="77777777" w:rsidR="008B2AE9" w:rsidRPr="00DA14FB" w:rsidRDefault="008B2AE9" w:rsidP="008B2AE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A14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Parque Científico e Tecnológico da UnB - WhatsApp: 61 3107-4119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415FA0" id="Agrupar 710" o:spid="_x0000_s1027" style="position:absolute;left:0;text-align:left;margin-left:543pt;margin-top:0;width:594.2pt;height:106.8pt;z-index:251659264;mso-position-horizontal:right;mso-position-horizontal-relative:page;mso-position-vertical:bottom;mso-position-vertical-relative:page" coordorigin="-381,-20383" coordsize="75463,13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707" o:spid="_x0000_s1028" type="#_x0000_t75" style="position:absolute;left:-381;top:-20383;width:75463;height:13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">
                <v:imagedata r:id="rId3" o:title="" chromakey="white"/>
              </v:shape>
              <v:shape id="Imagem 3" o:spid="_x0000_s1029" type="#_x0000_t75" style="position:absolute;left:4476;top:-19653;width:64015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6096;top:-14954;width:629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<v:textbox style="mso-fit-shape-to-text:t">
                  <w:txbxContent>
                    <w:p w14:paraId="1E2DA0F7" w14:textId="77777777" w:rsidR="008B2AE9" w:rsidRPr="00DA14FB" w:rsidRDefault="008B2AE9" w:rsidP="008B2AE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A14FB">
                        <w:rPr>
                          <w:b/>
                          <w:bCs/>
                          <w:sz w:val="20"/>
                          <w:szCs w:val="20"/>
                        </w:rPr>
                        <w:t>Campus</w:t>
                      </w:r>
                      <w:r w:rsidR="004A70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A14FB">
                        <w:rPr>
                          <w:b/>
                          <w:bCs/>
                          <w:sz w:val="20"/>
                          <w:szCs w:val="20"/>
                        </w:rPr>
                        <w:t>Universitário Darcy Ribeiro - Brasília-DF - CEP 70910-900</w:t>
                      </w:r>
                    </w:p>
                    <w:p w14:paraId="5784E225" w14:textId="77777777" w:rsidR="008B2AE9" w:rsidRPr="00DA14FB" w:rsidRDefault="008B2AE9" w:rsidP="008B2AE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A14FB">
                        <w:rPr>
                          <w:b/>
                          <w:bCs/>
                          <w:sz w:val="20"/>
                          <w:szCs w:val="20"/>
                        </w:rPr>
                        <w:t>Parque Científico e Tecnológico da UnB - WhatsApp: 61 3107-4119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6965226" w14:textId="77777777" w:rsidR="008B2AE9" w:rsidRDefault="008B2A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10605" w14:textId="77777777" w:rsidR="00216BDE" w:rsidRDefault="00216BDE" w:rsidP="008B2AE9">
      <w:pPr>
        <w:spacing w:after="0" w:line="240" w:lineRule="auto"/>
      </w:pPr>
      <w:r>
        <w:separator/>
      </w:r>
    </w:p>
  </w:footnote>
  <w:footnote w:type="continuationSeparator" w:id="0">
    <w:p w14:paraId="6EEB69F6" w14:textId="77777777" w:rsidR="00216BDE" w:rsidRDefault="00216BDE" w:rsidP="008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57F31" w14:textId="44384C76" w:rsidR="002061B2" w:rsidRDefault="002061B2">
    <w:pPr>
      <w:pStyle w:val="Cabealho"/>
    </w:pPr>
    <w:r w:rsidRPr="008B2AE9">
      <w:rPr>
        <w:noProof/>
      </w:rPr>
      <w:drawing>
        <wp:anchor distT="0" distB="0" distL="114300" distR="114300" simplePos="0" relativeHeight="251662336" behindDoc="0" locked="0" layoutInCell="1" allowOverlap="1" wp14:anchorId="12813DBE" wp14:editId="31EA247F">
          <wp:simplePos x="0" y="0"/>
          <wp:positionH relativeFrom="column">
            <wp:posOffset>-394970</wp:posOffset>
          </wp:positionH>
          <wp:positionV relativeFrom="paragraph">
            <wp:posOffset>-1548941</wp:posOffset>
          </wp:positionV>
          <wp:extent cx="3228975" cy="1666875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017"/>
                  <a:stretch/>
                </pic:blipFill>
                <pic:spPr bwMode="auto">
                  <a:xfrm>
                    <a:off x="0" y="0"/>
                    <a:ext cx="3228975" cy="1666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2AE9">
      <w:rPr>
        <w:noProof/>
      </w:rPr>
      <w:drawing>
        <wp:anchor distT="0" distB="0" distL="114300" distR="114300" simplePos="0" relativeHeight="251661312" behindDoc="0" locked="0" layoutInCell="1" allowOverlap="1" wp14:anchorId="0B0E9C97" wp14:editId="37D12E52">
          <wp:simplePos x="0" y="0"/>
          <wp:positionH relativeFrom="page">
            <wp:posOffset>13970</wp:posOffset>
          </wp:positionH>
          <wp:positionV relativeFrom="paragraph">
            <wp:posOffset>-1797534</wp:posOffset>
          </wp:positionV>
          <wp:extent cx="7540625" cy="1896745"/>
          <wp:effectExtent l="0" t="0" r="3175" b="8255"/>
          <wp:wrapNone/>
          <wp:docPr id="708" name="Imagem 7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625" cy="189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0D5AEB" w14:textId="1B3B1243" w:rsidR="008B2AE9" w:rsidRDefault="008B2A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CC"/>
    <w:rsid w:val="00031AAC"/>
    <w:rsid w:val="0012225A"/>
    <w:rsid w:val="002061B2"/>
    <w:rsid w:val="00216BDE"/>
    <w:rsid w:val="00262FCC"/>
    <w:rsid w:val="002F2726"/>
    <w:rsid w:val="00391AAA"/>
    <w:rsid w:val="00467A20"/>
    <w:rsid w:val="00486115"/>
    <w:rsid w:val="004A70DC"/>
    <w:rsid w:val="004E2568"/>
    <w:rsid w:val="005105AF"/>
    <w:rsid w:val="005218C8"/>
    <w:rsid w:val="0057201C"/>
    <w:rsid w:val="00642310"/>
    <w:rsid w:val="006459AD"/>
    <w:rsid w:val="006F7648"/>
    <w:rsid w:val="007341B6"/>
    <w:rsid w:val="007B701D"/>
    <w:rsid w:val="007C13E7"/>
    <w:rsid w:val="008B2AE9"/>
    <w:rsid w:val="00972E07"/>
    <w:rsid w:val="009B0889"/>
    <w:rsid w:val="009B4B10"/>
    <w:rsid w:val="00A217BA"/>
    <w:rsid w:val="00B3255B"/>
    <w:rsid w:val="00B71890"/>
    <w:rsid w:val="00BC5848"/>
    <w:rsid w:val="00D361E8"/>
    <w:rsid w:val="00DA14FB"/>
    <w:rsid w:val="00F01EB5"/>
    <w:rsid w:val="00FA6E41"/>
    <w:rsid w:val="00FB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927D7"/>
  <w15:docId w15:val="{F176265A-64F9-45CD-83A0-C2BDFBA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41"/>
    <w:pPr>
      <w:spacing w:after="9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2">
    <w:name w:val="heading 2"/>
    <w:basedOn w:val="Normal"/>
    <w:link w:val="Ttulo2Char"/>
    <w:uiPriority w:val="9"/>
    <w:qFormat/>
    <w:rsid w:val="002061B2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C13E7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AE9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8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AE9"/>
    <w:rPr>
      <w:rFonts w:ascii="Arial" w:eastAsia="Arial" w:hAnsi="Arial" w:cs="Arial"/>
      <w:color w:val="000000"/>
    </w:rPr>
  </w:style>
  <w:style w:type="table" w:styleId="Tabelacomgrade">
    <w:name w:val="Table Grid"/>
    <w:basedOn w:val="Tabelanormal"/>
    <w:uiPriority w:val="39"/>
    <w:rsid w:val="00467A20"/>
    <w:pPr>
      <w:spacing w:after="0" w:line="240" w:lineRule="auto"/>
      <w:ind w:firstLine="709"/>
    </w:pPr>
    <w:rPr>
      <w:rFonts w:ascii="Arial" w:eastAsiaTheme="minorHAnsi" w:hAnsi="Arial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A6E41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2061B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2061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s\Documents\Modelos%20Personalizados%20do%20Office\Carta%20convite%20-%20mentori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convite - mentoria.dotx</Template>
  <TotalTime>10</TotalTime>
  <Pages>3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Alves</dc:creator>
  <cp:keywords/>
  <cp:lastModifiedBy>Natasha Alves</cp:lastModifiedBy>
  <cp:revision>2</cp:revision>
  <cp:lastPrinted>2020-06-15T20:05:00Z</cp:lastPrinted>
  <dcterms:created xsi:type="dcterms:W3CDTF">2020-06-24T12:40:00Z</dcterms:created>
  <dcterms:modified xsi:type="dcterms:W3CDTF">2020-06-24T12:40:00Z</dcterms:modified>
</cp:coreProperties>
</file>